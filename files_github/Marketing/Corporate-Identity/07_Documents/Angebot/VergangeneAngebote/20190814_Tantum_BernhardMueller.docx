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E069" w14:textId="77777777" w:rsidR="00425EAC" w:rsidRPr="00617CEE" w:rsidRDefault="00425EAC">
      <w:pPr>
        <w:rPr>
          <w:rFonts w:ascii="Futura Std Light" w:hAnsi="Futura Std Light"/>
        </w:rPr>
      </w:pPr>
    </w:p>
    <w:p w14:paraId="7076E400" w14:textId="77777777" w:rsidR="00425EAC" w:rsidRPr="00617CEE" w:rsidRDefault="00425EAC">
      <w:pPr>
        <w:rPr>
          <w:rFonts w:ascii="Futura Std Light" w:hAnsi="Futura Std Light"/>
        </w:rPr>
      </w:pPr>
    </w:p>
    <w:p w14:paraId="1C15B542" w14:textId="77777777" w:rsidR="00425EAC" w:rsidRPr="00617CEE" w:rsidRDefault="00425EAC">
      <w:pPr>
        <w:rPr>
          <w:rFonts w:ascii="Futura Std Light" w:hAnsi="Futura Std Light"/>
        </w:rPr>
      </w:pPr>
    </w:p>
    <w:p w14:paraId="07D77621" w14:textId="77777777" w:rsidR="00425EAC" w:rsidRPr="00617CEE" w:rsidRDefault="00425EAC">
      <w:pPr>
        <w:rPr>
          <w:rFonts w:ascii="Futura Std Light" w:hAnsi="Futura Std Light"/>
        </w:rPr>
      </w:pPr>
    </w:p>
    <w:p w14:paraId="6FDB7899" w14:textId="77777777" w:rsidR="004A5991" w:rsidRDefault="004A5991">
      <w:pPr>
        <w:rPr>
          <w:rFonts w:ascii="Futura Std Light" w:hAnsi="Futura Std Light"/>
          <w:noProof/>
        </w:rPr>
      </w:pPr>
    </w:p>
    <w:p w14:paraId="51AE70A7" w14:textId="77777777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Herr</w:t>
      </w:r>
    </w:p>
    <w:p w14:paraId="2C24A63D" w14:textId="77777777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Müller</w:t>
      </w:r>
      <w:r w:rsidRPr="00617CEE">
        <w:rPr>
          <w:rFonts w:ascii="Futura Std Light" w:hAnsi="Futura Std Light"/>
        </w:rPr>
        <w:t xml:space="preserve"> </w:t>
      </w:r>
      <w:r w:rsidRPr="00617CEE">
        <w:rPr>
          <w:rFonts w:ascii="Futura Std Light" w:hAnsi="Futura Std Light"/>
          <w:noProof/>
        </w:rPr>
        <w:t>Bernhard-Stefan</w:t>
      </w:r>
    </w:p>
    <w:p w14:paraId="150A3766" w14:textId="77777777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Tantum Büroservice</w:t>
      </w:r>
    </w:p>
    <w:p w14:paraId="43FBF13D" w14:textId="77777777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Grabenweg 72</w:t>
      </w:r>
    </w:p>
    <w:p w14:paraId="336278F1" w14:textId="77777777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A-6020</w:t>
      </w:r>
      <w:r w:rsidRPr="00617CEE">
        <w:rPr>
          <w:rFonts w:ascii="Futura Std Light" w:hAnsi="Futura Std Light"/>
        </w:rPr>
        <w:t xml:space="preserve"> </w:t>
      </w:r>
      <w:r w:rsidRPr="00617CEE">
        <w:rPr>
          <w:rFonts w:ascii="Futura Std Light" w:hAnsi="Futura Std Light"/>
          <w:noProof/>
        </w:rPr>
        <w:t>Innsbruck</w:t>
      </w:r>
    </w:p>
    <w:p w14:paraId="63C68FD6" w14:textId="304AB2FE" w:rsidR="00425EAC" w:rsidRPr="00617CEE" w:rsidRDefault="00425EAC" w:rsidP="00A340FD">
      <w:pPr>
        <w:tabs>
          <w:tab w:val="left" w:pos="5387"/>
          <w:tab w:val="left" w:pos="6804"/>
        </w:tabs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ab/>
        <w:t xml:space="preserve">Datum: </w:t>
      </w:r>
      <w:r w:rsidRPr="00617CEE">
        <w:rPr>
          <w:rFonts w:ascii="Futura Std Light" w:hAnsi="Futura Std Light"/>
          <w:sz w:val="18"/>
          <w:szCs w:val="18"/>
        </w:rPr>
        <w:tab/>
      </w:r>
      <w:r w:rsidRPr="00617CEE">
        <w:rPr>
          <w:rFonts w:ascii="Futura Std Light" w:hAnsi="Futura Std Light"/>
          <w:sz w:val="18"/>
          <w:szCs w:val="18"/>
        </w:rPr>
        <w:fldChar w:fldCharType="begin"/>
      </w:r>
      <w:r w:rsidRPr="00617CEE">
        <w:rPr>
          <w:rFonts w:ascii="Futura Std Light" w:hAnsi="Futura Std Light"/>
          <w:sz w:val="18"/>
          <w:szCs w:val="18"/>
        </w:rPr>
        <w:instrText xml:space="preserve"> DATE   \* MERGEFORMAT </w:instrText>
      </w:r>
      <w:r w:rsidRPr="00617CEE">
        <w:rPr>
          <w:rFonts w:ascii="Futura Std Light" w:hAnsi="Futura Std Light"/>
          <w:sz w:val="18"/>
          <w:szCs w:val="18"/>
        </w:rPr>
        <w:fldChar w:fldCharType="separate"/>
      </w:r>
      <w:r w:rsidR="000F5285">
        <w:rPr>
          <w:rFonts w:ascii="Futura Std Light" w:hAnsi="Futura Std Light"/>
          <w:noProof/>
          <w:sz w:val="18"/>
          <w:szCs w:val="18"/>
        </w:rPr>
        <w:t>27.08.19</w:t>
      </w:r>
      <w:r w:rsidRPr="00617CEE">
        <w:rPr>
          <w:rFonts w:ascii="Futura Std Light" w:hAnsi="Futura Std Light"/>
          <w:sz w:val="18"/>
          <w:szCs w:val="18"/>
        </w:rPr>
        <w:fldChar w:fldCharType="end"/>
      </w:r>
    </w:p>
    <w:p w14:paraId="53890039" w14:textId="3D8BEA9E" w:rsidR="00425EAC" w:rsidRPr="00617CEE" w:rsidRDefault="00425EAC" w:rsidP="00A340FD">
      <w:pPr>
        <w:tabs>
          <w:tab w:val="left" w:pos="5387"/>
          <w:tab w:val="left" w:pos="6804"/>
        </w:tabs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ab/>
        <w:t xml:space="preserve">Bearbeiter: </w:t>
      </w:r>
      <w:r w:rsidRPr="00617CEE">
        <w:rPr>
          <w:rFonts w:ascii="Futura Std Light" w:hAnsi="Futura Std Light"/>
          <w:sz w:val="18"/>
          <w:szCs w:val="18"/>
        </w:rPr>
        <w:tab/>
        <w:t>Ing. Gosterxeier</w:t>
      </w:r>
      <w:r w:rsidR="00111EC1">
        <w:rPr>
          <w:rFonts w:ascii="Futura Std Light" w:hAnsi="Futura Std Light"/>
          <w:sz w:val="18"/>
          <w:szCs w:val="18"/>
        </w:rPr>
        <w:t xml:space="preserve"> E.</w:t>
      </w:r>
      <w:r w:rsidRPr="00617CEE">
        <w:rPr>
          <w:rFonts w:ascii="Futura Std Light" w:hAnsi="Futura Std Light"/>
          <w:sz w:val="18"/>
          <w:szCs w:val="18"/>
        </w:rPr>
        <w:t xml:space="preserve"> Daniel</w:t>
      </w:r>
    </w:p>
    <w:p w14:paraId="49DA71BC" w14:textId="77777777" w:rsidR="00425EAC" w:rsidRPr="00617CEE" w:rsidRDefault="00425EAC" w:rsidP="00A340FD">
      <w:pPr>
        <w:tabs>
          <w:tab w:val="left" w:pos="5387"/>
          <w:tab w:val="left" w:pos="6804"/>
        </w:tabs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ab/>
        <w:t xml:space="preserve">E-Mail: </w:t>
      </w:r>
      <w:r w:rsidRPr="00617CEE">
        <w:rPr>
          <w:rFonts w:ascii="Futura Std Light" w:hAnsi="Futura Std Light"/>
          <w:sz w:val="18"/>
          <w:szCs w:val="18"/>
        </w:rPr>
        <w:tab/>
        <w:t>daniel.gosterxeier@wavect.io</w:t>
      </w:r>
    </w:p>
    <w:p w14:paraId="5C4A09C5" w14:textId="77777777" w:rsidR="00425EAC" w:rsidRPr="00617CEE" w:rsidRDefault="00425EAC" w:rsidP="00A340FD">
      <w:pPr>
        <w:tabs>
          <w:tab w:val="left" w:pos="5387"/>
          <w:tab w:val="left" w:pos="6804"/>
        </w:tabs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ab/>
        <w:t xml:space="preserve">Telefon-Nr.: </w:t>
      </w:r>
      <w:r w:rsidRPr="00617CEE">
        <w:rPr>
          <w:rFonts w:ascii="Futura Std Light" w:hAnsi="Futura Std Light"/>
          <w:sz w:val="18"/>
          <w:szCs w:val="18"/>
        </w:rPr>
        <w:tab/>
        <w:t>+43 660 6670</w:t>
      </w:r>
      <w:bookmarkStart w:id="0" w:name="_GoBack"/>
      <w:bookmarkEnd w:id="0"/>
      <w:r w:rsidRPr="00617CEE">
        <w:rPr>
          <w:rFonts w:ascii="Futura Std Light" w:hAnsi="Futura Std Light"/>
          <w:sz w:val="18"/>
          <w:szCs w:val="18"/>
        </w:rPr>
        <w:t>766</w:t>
      </w:r>
    </w:p>
    <w:p w14:paraId="1F65A78E" w14:textId="77777777" w:rsidR="00425EAC" w:rsidRPr="00617CEE" w:rsidRDefault="00425EAC" w:rsidP="00ED5435">
      <w:pPr>
        <w:tabs>
          <w:tab w:val="left" w:pos="5387"/>
          <w:tab w:val="left" w:pos="6804"/>
        </w:tabs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ab/>
        <w:t xml:space="preserve">Referenz: </w:t>
      </w:r>
      <w:r w:rsidRPr="00617CEE">
        <w:rPr>
          <w:rFonts w:ascii="Futura Std Light" w:hAnsi="Futura Std Light"/>
          <w:sz w:val="18"/>
          <w:szCs w:val="18"/>
        </w:rPr>
        <w:tab/>
        <w:t>Ag4ACgQOCAkOBQQNBAQABw</w:t>
      </w:r>
    </w:p>
    <w:p w14:paraId="19D9B606" w14:textId="6430468F" w:rsidR="00425EAC" w:rsidRPr="00617CEE" w:rsidRDefault="00425EAC">
      <w:pPr>
        <w:rPr>
          <w:rFonts w:ascii="Futura Std Medium" w:hAnsi="Futura Std Medium"/>
          <w:b/>
        </w:rPr>
      </w:pPr>
      <w:r w:rsidRPr="00617CEE">
        <w:rPr>
          <w:rFonts w:ascii="Futura Std Medium" w:hAnsi="Futura Std Medium"/>
          <w:b/>
        </w:rPr>
        <w:t>Angebot: Erste Challenge</w:t>
      </w:r>
    </w:p>
    <w:p w14:paraId="5028C9F0" w14:textId="77777777" w:rsidR="00425EAC" w:rsidRPr="00617CEE" w:rsidRDefault="00425EAC">
      <w:pPr>
        <w:rPr>
          <w:rFonts w:ascii="Futura Std Medium" w:hAnsi="Futura Std Medium"/>
        </w:rPr>
      </w:pPr>
    </w:p>
    <w:p w14:paraId="47D7DA26" w14:textId="77777777" w:rsidR="00425EAC" w:rsidRPr="00617CEE" w:rsidRDefault="00425EAC">
      <w:pPr>
        <w:rPr>
          <w:rFonts w:ascii="Futura Std Medium" w:hAnsi="Futura Std Medium"/>
        </w:rPr>
      </w:pPr>
    </w:p>
    <w:p w14:paraId="3ED8B51A" w14:textId="19814F85" w:rsidR="00425EAC" w:rsidRPr="00617CEE" w:rsidRDefault="0054545A">
      <w:pPr>
        <w:rPr>
          <w:rFonts w:ascii="Futura Std Light" w:hAnsi="Futura Std Light"/>
        </w:rPr>
      </w:pPr>
      <w:r w:rsidRPr="00617CEE">
        <w:rPr>
          <w:rFonts w:ascii="Futura Std Light" w:hAnsi="Futura Std Light"/>
          <w:noProof/>
        </w:rPr>
        <w:t>H</w:t>
      </w:r>
      <w:r w:rsidR="00425EAC" w:rsidRPr="00617CEE">
        <w:rPr>
          <w:rFonts w:ascii="Futura Std Light" w:hAnsi="Futura Std Light"/>
          <w:noProof/>
        </w:rPr>
        <w:t>allo Bernhard</w:t>
      </w:r>
      <w:r w:rsidR="00425EAC" w:rsidRPr="00617CEE">
        <w:rPr>
          <w:rFonts w:ascii="Futura Std Light" w:hAnsi="Futura Std Light"/>
        </w:rPr>
        <w:t>!</w:t>
      </w:r>
    </w:p>
    <w:p w14:paraId="1AA8835C" w14:textId="77777777" w:rsidR="00425EAC" w:rsidRPr="00617CEE" w:rsidRDefault="00425EAC">
      <w:pPr>
        <w:rPr>
          <w:rFonts w:ascii="Futura Std Light" w:hAnsi="Futura Std Light"/>
        </w:rPr>
      </w:pPr>
    </w:p>
    <w:p w14:paraId="4DC41CE3" w14:textId="05C8B657" w:rsidR="00425EAC" w:rsidRPr="00617CEE" w:rsidRDefault="0054545A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Wie besprochen, unterbreiten wir </w:t>
      </w:r>
      <w:r w:rsidR="00A310F9">
        <w:rPr>
          <w:rFonts w:ascii="Futura Std Light" w:hAnsi="Futura Std Light"/>
        </w:rPr>
        <w:t>D</w:t>
      </w:r>
      <w:r w:rsidR="005D63C6" w:rsidRPr="00617CEE">
        <w:rPr>
          <w:rFonts w:ascii="Futura Std Light" w:hAnsi="Futura Std Light"/>
        </w:rPr>
        <w:t>ir</w:t>
      </w:r>
      <w:r w:rsidRPr="00617CEE">
        <w:rPr>
          <w:rFonts w:ascii="Futura Std Light" w:hAnsi="Futura Std Light"/>
        </w:rPr>
        <w:t xml:space="preserve"> </w:t>
      </w:r>
      <w:r w:rsidR="004A4524" w:rsidRPr="00617CEE">
        <w:rPr>
          <w:rFonts w:ascii="Futura Std Light" w:hAnsi="Futura Std Light"/>
        </w:rPr>
        <w:t xml:space="preserve">gerne </w:t>
      </w:r>
      <w:r w:rsidRPr="00617CEE">
        <w:rPr>
          <w:rFonts w:ascii="Futura Std Light" w:hAnsi="Futura Std Light"/>
        </w:rPr>
        <w:t xml:space="preserve">folgendes freibleibendes Angebot: </w:t>
      </w:r>
    </w:p>
    <w:p w14:paraId="779520B4" w14:textId="77777777" w:rsidR="00575D98" w:rsidRPr="00617CEE" w:rsidRDefault="00575D98">
      <w:pPr>
        <w:rPr>
          <w:rFonts w:ascii="Futura Std Light" w:hAnsi="Futura Std Light"/>
        </w:rPr>
      </w:pP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614"/>
        <w:gridCol w:w="2693"/>
        <w:gridCol w:w="2632"/>
        <w:gridCol w:w="2517"/>
      </w:tblGrid>
      <w:tr w:rsidR="00575D98" w:rsidRPr="00617CEE" w14:paraId="67A83C71" w14:textId="77777777" w:rsidTr="0057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F149D57" w14:textId="77777777" w:rsidR="00575D98" w:rsidRPr="00617CEE" w:rsidRDefault="00575D98" w:rsidP="00575D98">
            <w:pPr>
              <w:jc w:val="center"/>
              <w:rPr>
                <w:rFonts w:ascii="Futura Std Medium" w:hAnsi="Futura Std Medium"/>
                <w:bCs w:val="0"/>
              </w:rPr>
            </w:pPr>
            <w:r w:rsidRPr="00617CEE">
              <w:rPr>
                <w:rFonts w:ascii="Futura Std Medium" w:hAnsi="Futura Std Medium"/>
                <w:bCs w:val="0"/>
              </w:rPr>
              <w:t>Art. Nr.</w:t>
            </w:r>
          </w:p>
        </w:tc>
        <w:tc>
          <w:tcPr>
            <w:tcW w:w="2693" w:type="dxa"/>
          </w:tcPr>
          <w:p w14:paraId="44E4E780" w14:textId="77777777" w:rsidR="00575D98" w:rsidRPr="00617CEE" w:rsidRDefault="00575D98" w:rsidP="0057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hAnsi="Futura Std Medium"/>
                <w:bCs w:val="0"/>
              </w:rPr>
            </w:pPr>
            <w:r w:rsidRPr="00617CEE">
              <w:rPr>
                <w:rFonts w:ascii="Futura Std Medium" w:hAnsi="Futura Std Medium"/>
                <w:bCs w:val="0"/>
              </w:rPr>
              <w:t>Dauer</w:t>
            </w:r>
          </w:p>
        </w:tc>
        <w:tc>
          <w:tcPr>
            <w:tcW w:w="2632" w:type="dxa"/>
          </w:tcPr>
          <w:p w14:paraId="1C91EBA0" w14:textId="77777777" w:rsidR="00575D98" w:rsidRPr="00617CEE" w:rsidRDefault="00575D98" w:rsidP="0057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hAnsi="Futura Std Medium"/>
                <w:bCs w:val="0"/>
              </w:rPr>
            </w:pPr>
            <w:r w:rsidRPr="00617CEE">
              <w:rPr>
                <w:rFonts w:ascii="Futura Std Medium" w:hAnsi="Futura Std Medium"/>
                <w:bCs w:val="0"/>
              </w:rPr>
              <w:t>Titel</w:t>
            </w:r>
          </w:p>
        </w:tc>
        <w:tc>
          <w:tcPr>
            <w:tcW w:w="2517" w:type="dxa"/>
          </w:tcPr>
          <w:p w14:paraId="25090F9A" w14:textId="77777777" w:rsidR="00575D98" w:rsidRPr="00617CEE" w:rsidRDefault="00575D98" w:rsidP="00575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hAnsi="Futura Std Medium"/>
                <w:bCs w:val="0"/>
              </w:rPr>
            </w:pPr>
            <w:r w:rsidRPr="00617CEE">
              <w:rPr>
                <w:rFonts w:ascii="Futura Std Medium" w:hAnsi="Futura Std Medium"/>
                <w:bCs w:val="0"/>
              </w:rPr>
              <w:t>Stückpreis</w:t>
            </w:r>
          </w:p>
        </w:tc>
      </w:tr>
      <w:tr w:rsidR="00575D98" w:rsidRPr="00617CEE" w14:paraId="23326977" w14:textId="77777777" w:rsidTr="0057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C23AF6A" w14:textId="77777777" w:rsidR="00575D98" w:rsidRPr="00617CEE" w:rsidRDefault="00575D98" w:rsidP="00575D98">
            <w:pPr>
              <w:jc w:val="center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</w:rPr>
              <w:t>DAsF</w:t>
            </w:r>
          </w:p>
        </w:tc>
        <w:tc>
          <w:tcPr>
            <w:tcW w:w="2693" w:type="dxa"/>
          </w:tcPr>
          <w:p w14:paraId="400D52B8" w14:textId="77777777" w:rsidR="00575D98" w:rsidRPr="00617CEE" w:rsidRDefault="00575D98" w:rsidP="0057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</w:rPr>
              <w:t>4 Wochen</w:t>
            </w:r>
          </w:p>
        </w:tc>
        <w:tc>
          <w:tcPr>
            <w:tcW w:w="2632" w:type="dxa"/>
          </w:tcPr>
          <w:p w14:paraId="5A2B352F" w14:textId="77777777" w:rsidR="00575D98" w:rsidRPr="00617CEE" w:rsidRDefault="00575D98" w:rsidP="00575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</w:rPr>
              <w:t>Gesponsorte Challenge</w:t>
            </w:r>
          </w:p>
        </w:tc>
        <w:tc>
          <w:tcPr>
            <w:tcW w:w="2517" w:type="dxa"/>
          </w:tcPr>
          <w:p w14:paraId="46A42BD5" w14:textId="77777777" w:rsidR="00575D98" w:rsidRPr="00617CEE" w:rsidRDefault="00575D98" w:rsidP="00575D98">
            <w:pPr>
              <w:tabs>
                <w:tab w:val="left" w:pos="388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</w:rPr>
              <w:t>€</w:t>
            </w:r>
            <w:r w:rsidRPr="00617CEE">
              <w:rPr>
                <w:rFonts w:ascii="Futura Std Light" w:hAnsi="Futura Std Light"/>
              </w:rPr>
              <w:tab/>
              <w:t>200,00</w:t>
            </w:r>
          </w:p>
        </w:tc>
      </w:tr>
    </w:tbl>
    <w:p w14:paraId="6004C0F6" w14:textId="77777777" w:rsidR="00575D98" w:rsidRPr="00617CEE" w:rsidRDefault="00575D98" w:rsidP="00973007">
      <w:pPr>
        <w:tabs>
          <w:tab w:val="left" w:pos="6521"/>
          <w:tab w:val="left" w:pos="9356"/>
          <w:tab w:val="right" w:pos="10348"/>
        </w:tabs>
        <w:spacing w:before="120"/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ab/>
        <w:t>Zwischensumme</w:t>
      </w:r>
      <w:r w:rsidRPr="00617CEE">
        <w:rPr>
          <w:rFonts w:ascii="Futura Std Light" w:hAnsi="Futura Std Light"/>
        </w:rPr>
        <w:tab/>
        <w:t>€</w:t>
      </w:r>
      <w:r w:rsidRPr="00617CEE">
        <w:rPr>
          <w:rFonts w:ascii="Futura Std Light" w:hAnsi="Futura Std Light"/>
        </w:rPr>
        <w:tab/>
        <w:t>200,00</w:t>
      </w:r>
    </w:p>
    <w:p w14:paraId="316B8931" w14:textId="77777777" w:rsidR="0054545A" w:rsidRPr="0096791D" w:rsidRDefault="00575D98" w:rsidP="00973007">
      <w:pPr>
        <w:tabs>
          <w:tab w:val="left" w:pos="6521"/>
          <w:tab w:val="left" w:pos="9356"/>
          <w:tab w:val="right" w:pos="10348"/>
        </w:tabs>
        <w:spacing w:after="120"/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ab/>
      </w:r>
      <w:r w:rsidRPr="0096791D">
        <w:rPr>
          <w:rFonts w:ascii="Futura Std Light" w:hAnsi="Futura Std Light"/>
          <w:color w:val="70AD47" w:themeColor="accent6"/>
        </w:rPr>
        <w:t>Einführungsrabatt (-50%)</w:t>
      </w:r>
      <w:r w:rsidRPr="0096791D">
        <w:rPr>
          <w:rFonts w:ascii="Futura Std Light" w:hAnsi="Futura Std Light"/>
          <w:color w:val="70AD47" w:themeColor="accent6"/>
        </w:rPr>
        <w:tab/>
        <w:t>€</w:t>
      </w:r>
      <w:r w:rsidRPr="0096791D">
        <w:rPr>
          <w:rFonts w:ascii="Futura Std Light" w:hAnsi="Futura Std Light"/>
          <w:color w:val="70AD47" w:themeColor="accent6"/>
        </w:rPr>
        <w:tab/>
        <w:t>-100,00</w:t>
      </w:r>
    </w:p>
    <w:p w14:paraId="057ADEE4" w14:textId="77777777" w:rsidR="00973007" w:rsidRPr="00617CEE" w:rsidRDefault="00973007" w:rsidP="00575D98">
      <w:pPr>
        <w:tabs>
          <w:tab w:val="left" w:pos="6521"/>
          <w:tab w:val="left" w:pos="9356"/>
          <w:tab w:val="right" w:pos="10348"/>
        </w:tabs>
        <w:spacing w:before="120" w:after="120"/>
        <w:rPr>
          <w:rFonts w:ascii="Futura Std Medium" w:hAnsi="Futura Std Medium"/>
          <w:b/>
          <w:bCs/>
        </w:rPr>
      </w:pPr>
      <w:r w:rsidRPr="00617CEE">
        <w:rPr>
          <w:rFonts w:ascii="Futura Std Medium" w:hAnsi="Futura Std Medium"/>
          <w:b/>
          <w:bCs/>
        </w:rPr>
        <w:tab/>
        <w:t>Nettoverkaufspreis</w:t>
      </w:r>
      <w:r w:rsidRPr="00617CEE">
        <w:rPr>
          <w:rFonts w:ascii="Futura Std Medium" w:hAnsi="Futura Std Medium"/>
          <w:b/>
          <w:bCs/>
        </w:rPr>
        <w:tab/>
        <w:t>€</w:t>
      </w:r>
      <w:r w:rsidRPr="00617CEE">
        <w:rPr>
          <w:rFonts w:ascii="Futura Std Medium" w:hAnsi="Futura Std Medium"/>
          <w:b/>
          <w:bCs/>
        </w:rPr>
        <w:tab/>
        <w:t>100,00</w:t>
      </w:r>
    </w:p>
    <w:p w14:paraId="55C58C3F" w14:textId="77777777" w:rsidR="00425EAC" w:rsidRPr="0096791D" w:rsidRDefault="00E66279" w:rsidP="00E66279">
      <w:pPr>
        <w:jc w:val="center"/>
        <w:rPr>
          <w:rFonts w:ascii="Futura Std Book" w:hAnsi="Futura Std Book"/>
          <w:i/>
          <w:sz w:val="16"/>
          <w:szCs w:val="16"/>
        </w:rPr>
      </w:pPr>
      <w:r w:rsidRPr="0096791D">
        <w:rPr>
          <w:rFonts w:ascii="Futura Std Book" w:hAnsi="Futura Std Book"/>
          <w:i/>
          <w:sz w:val="16"/>
          <w:szCs w:val="16"/>
        </w:rPr>
        <w:t>Keine Vorsteuerabzugsberechtigung</w:t>
      </w:r>
    </w:p>
    <w:p w14:paraId="16A2284D" w14:textId="77777777" w:rsidR="00E66279" w:rsidRPr="00617CEE" w:rsidRDefault="00E66279">
      <w:pPr>
        <w:rPr>
          <w:rFonts w:ascii="Futura Std Medium" w:hAnsi="Futura Std Medium"/>
        </w:rPr>
      </w:pPr>
    </w:p>
    <w:p w14:paraId="65F0DC86" w14:textId="5CC56470" w:rsidR="00425EAC" w:rsidRPr="00617CEE" w:rsidRDefault="004F3CD5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Auf beiliegender Seite sind mögliche </w:t>
      </w:r>
      <w:r w:rsidR="00634ED1" w:rsidRPr="00617CEE">
        <w:rPr>
          <w:rFonts w:ascii="Futura Std Light" w:hAnsi="Futura Std Light"/>
        </w:rPr>
        <w:t>Challenge-</w:t>
      </w:r>
      <w:r w:rsidRPr="00617CEE">
        <w:rPr>
          <w:rFonts w:ascii="Futura Std Light" w:hAnsi="Futura Std Light"/>
        </w:rPr>
        <w:t>Konstellationen angeführt.</w:t>
      </w:r>
      <w:r w:rsidR="00A310F9">
        <w:rPr>
          <w:rFonts w:ascii="Futura Std Light" w:hAnsi="Futura Std Light"/>
        </w:rPr>
        <w:t xml:space="preserve"> Bitte Entscheide dich für einen der angeführten Challenges oder kreiere selbst eine Challenge mit deinem Team. </w:t>
      </w:r>
      <w:r w:rsidRPr="00617CEE">
        <w:rPr>
          <w:rFonts w:ascii="Futura Std Light" w:hAnsi="Futura Std Light"/>
        </w:rPr>
        <w:t>Vielen Dank für die Zusammenarbeit!</w:t>
      </w:r>
    </w:p>
    <w:p w14:paraId="6448F69D" w14:textId="77777777" w:rsidR="004F3CD5" w:rsidRPr="00617CEE" w:rsidRDefault="004F3CD5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Wir stehen dir jederzeit für allfällige Fragen zur Verfügung. </w:t>
      </w:r>
    </w:p>
    <w:p w14:paraId="5E29E17D" w14:textId="77777777" w:rsidR="00E66279" w:rsidRPr="00617CEE" w:rsidRDefault="00E66279">
      <w:pPr>
        <w:rPr>
          <w:rFonts w:ascii="Futura Std Light" w:hAnsi="Futura Std Light"/>
        </w:rPr>
      </w:pPr>
    </w:p>
    <w:p w14:paraId="07BC6D4D" w14:textId="627D2C21" w:rsidR="00425EAC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Mit freundlichen Grüßen</w:t>
      </w:r>
    </w:p>
    <w:p w14:paraId="6B28E72F" w14:textId="7712E472" w:rsidR="0096791D" w:rsidRPr="00617CEE" w:rsidRDefault="0096791D">
      <w:pPr>
        <w:rPr>
          <w:rFonts w:ascii="Futura Std Light" w:hAnsi="Futura Std Light"/>
        </w:rPr>
      </w:pPr>
      <w:r>
        <w:rPr>
          <w:rFonts w:ascii="Futura Std Light" w:hAnsi="Futura Std Light"/>
          <w:noProof/>
        </w:rPr>
        <w:drawing>
          <wp:anchor distT="0" distB="0" distL="114300" distR="114300" simplePos="0" relativeHeight="251658240" behindDoc="0" locked="0" layoutInCell="1" allowOverlap="1" wp14:anchorId="4F01AEDE" wp14:editId="14334F9B">
            <wp:simplePos x="0" y="0"/>
            <wp:positionH relativeFrom="column">
              <wp:posOffset>-112542</wp:posOffset>
            </wp:positionH>
            <wp:positionV relativeFrom="paragraph">
              <wp:posOffset>174850</wp:posOffset>
            </wp:positionV>
            <wp:extent cx="1723293" cy="71229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er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85" cy="71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9E43C" w14:textId="689AF610" w:rsidR="00425EAC" w:rsidRDefault="0096791D">
      <w:pPr>
        <w:rPr>
          <w:rFonts w:ascii="Futura Std Light" w:hAnsi="Futura Std Light"/>
        </w:rPr>
      </w:pPr>
      <w:r>
        <w:rPr>
          <w:rFonts w:ascii="Futura Std Light" w:hAnsi="Futura Std Light"/>
        </w:rPr>
        <w:t xml:space="preserve">  </w:t>
      </w:r>
    </w:p>
    <w:p w14:paraId="1BDEBEDA" w14:textId="77777777" w:rsidR="0096791D" w:rsidRPr="00617CEE" w:rsidRDefault="0096791D">
      <w:pPr>
        <w:rPr>
          <w:rFonts w:ascii="Futura Std Light" w:hAnsi="Futura Std Light"/>
        </w:rPr>
      </w:pPr>
    </w:p>
    <w:p w14:paraId="1075B3A8" w14:textId="77777777" w:rsidR="00425EAC" w:rsidRPr="00617CEE" w:rsidRDefault="00425EAC">
      <w:pPr>
        <w:rPr>
          <w:rFonts w:ascii="Futura Std Light" w:hAnsi="Futura Std Light"/>
        </w:rPr>
      </w:pPr>
    </w:p>
    <w:p w14:paraId="0E79F00D" w14:textId="0E5C83B4" w:rsidR="00425EAC" w:rsidRPr="00617CEE" w:rsidRDefault="00425EAC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Ing. Gosterxeier </w:t>
      </w:r>
      <w:r w:rsidR="00111EC1">
        <w:rPr>
          <w:rFonts w:ascii="Futura Std Light" w:hAnsi="Futura Std Light"/>
        </w:rPr>
        <w:t xml:space="preserve">E. </w:t>
      </w:r>
      <w:r w:rsidRPr="00617CEE">
        <w:rPr>
          <w:rFonts w:ascii="Futura Std Light" w:hAnsi="Futura Std Light"/>
        </w:rPr>
        <w:t>Daniel</w:t>
      </w:r>
    </w:p>
    <w:p w14:paraId="76FAE927" w14:textId="77777777" w:rsidR="00425EAC" w:rsidRPr="00617CEE" w:rsidRDefault="00425EAC">
      <w:pPr>
        <w:rPr>
          <w:rFonts w:ascii="Futura Std Light" w:hAnsi="Futura Std Light"/>
        </w:rPr>
      </w:pPr>
    </w:p>
    <w:p w14:paraId="12CF737C" w14:textId="77777777" w:rsidR="00425EAC" w:rsidRPr="00617CEE" w:rsidRDefault="00425EAC">
      <w:pPr>
        <w:rPr>
          <w:rFonts w:ascii="Futura Std Light" w:hAnsi="Futura Std Light"/>
          <w:sz w:val="28"/>
          <w:szCs w:val="28"/>
        </w:rPr>
        <w:sectPr w:rsidR="00425EAC" w:rsidRPr="00617CEE" w:rsidSect="00425EA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B8E0855" w14:textId="77777777" w:rsidR="007A4F00" w:rsidRPr="00617CEE" w:rsidRDefault="007A4F00">
      <w:pPr>
        <w:rPr>
          <w:rFonts w:ascii="Futura Std Medium" w:hAnsi="Futura Std Medium"/>
          <w:sz w:val="28"/>
          <w:szCs w:val="28"/>
        </w:rPr>
      </w:pPr>
      <w:r w:rsidRPr="00617CEE">
        <w:rPr>
          <w:rFonts w:ascii="Futura Std Medium" w:hAnsi="Futura Std Medium"/>
          <w:sz w:val="28"/>
          <w:szCs w:val="28"/>
        </w:rPr>
        <w:br w:type="page"/>
      </w:r>
    </w:p>
    <w:p w14:paraId="52E265C4" w14:textId="77777777" w:rsidR="00425EAC" w:rsidRPr="00617CEE" w:rsidRDefault="007A4F00">
      <w:pPr>
        <w:rPr>
          <w:rFonts w:ascii="Futura Std Medium" w:hAnsi="Futura Std Medium"/>
          <w:b/>
          <w:sz w:val="28"/>
          <w:szCs w:val="28"/>
        </w:rPr>
      </w:pPr>
      <w:r w:rsidRPr="00617CEE">
        <w:rPr>
          <w:rFonts w:ascii="Futura Std Medium" w:hAnsi="Futura Std Medium"/>
          <w:b/>
          <w:sz w:val="28"/>
          <w:szCs w:val="28"/>
        </w:rPr>
        <w:lastRenderedPageBreak/>
        <w:t>Artikelbeschreibung</w:t>
      </w:r>
    </w:p>
    <w:p w14:paraId="5266F595" w14:textId="7E800878" w:rsidR="007A4F00" w:rsidRPr="00617CEE" w:rsidRDefault="007A4F00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F</w:t>
      </w:r>
      <w:r w:rsidR="00705104" w:rsidRPr="00617CEE">
        <w:rPr>
          <w:rFonts w:ascii="Futura Std Light" w:hAnsi="Futura Std Light"/>
        </w:rPr>
        <w:t xml:space="preserve">olgende Herausforderungen wurden für das Unternehmen </w:t>
      </w:r>
      <w:r w:rsidR="00A310F9">
        <w:rPr>
          <w:rFonts w:ascii="Futura Std Light" w:hAnsi="Futura Std Light"/>
        </w:rPr>
        <w:t>„</w:t>
      </w:r>
      <w:r w:rsidR="00705104" w:rsidRPr="00617CEE">
        <w:rPr>
          <w:rFonts w:ascii="Futura Std Light" w:hAnsi="Futura Std Light"/>
        </w:rPr>
        <w:t>Tantu</w:t>
      </w:r>
      <w:r w:rsidR="000F5285">
        <w:rPr>
          <w:rFonts w:ascii="Futura Std Light" w:hAnsi="Futura Std Light"/>
        </w:rPr>
        <w:t>m</w:t>
      </w:r>
      <w:r w:rsidR="00A310F9">
        <w:rPr>
          <w:rFonts w:ascii="Futura Std Light" w:hAnsi="Futura Std Light"/>
        </w:rPr>
        <w:t>“</w:t>
      </w:r>
      <w:r w:rsidR="00705104" w:rsidRPr="00617CEE">
        <w:rPr>
          <w:rFonts w:ascii="Futura Std Light" w:hAnsi="Futura Std Light"/>
        </w:rPr>
        <w:t xml:space="preserve"> vorbereitet. </w:t>
      </w:r>
    </w:p>
    <w:p w14:paraId="52E825C0" w14:textId="77777777" w:rsidR="00961F3C" w:rsidRPr="00617CEE" w:rsidRDefault="00961F3C">
      <w:pPr>
        <w:rPr>
          <w:rFonts w:ascii="Futura Std Light" w:hAnsi="Futura Std Light"/>
        </w:rPr>
      </w:pPr>
    </w:p>
    <w:p w14:paraId="2EFD21AD" w14:textId="77777777" w:rsidR="00961F3C" w:rsidRPr="00617CEE" w:rsidRDefault="00961F3C">
      <w:pPr>
        <w:rPr>
          <w:rFonts w:ascii="Futura Std Medium" w:hAnsi="Futura Std Medium"/>
          <w:b/>
        </w:rPr>
      </w:pPr>
      <w:r w:rsidRPr="00617CEE">
        <w:rPr>
          <w:rFonts w:ascii="Futura Std Medium" w:hAnsi="Futura Std Medium"/>
          <w:b/>
        </w:rPr>
        <w:t>Konkrete Leistungsbeschreibung</w:t>
      </w:r>
    </w:p>
    <w:p w14:paraId="4001A50B" w14:textId="33936422" w:rsidR="001F5458" w:rsidRPr="00617CEE" w:rsidRDefault="00961F3C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Die ausgewählte Herausforderung wird für 4 Wochen innerhalb unserer App angezeigt. Nach Ablauf dieser Zeit werden </w:t>
      </w:r>
      <w:r w:rsidRPr="00111EC1">
        <w:rPr>
          <w:rFonts w:ascii="Futura Std Light" w:hAnsi="Futura Std Light"/>
          <w:b/>
          <w:bCs/>
        </w:rPr>
        <w:t xml:space="preserve">Amazon-Gutscheine im </w:t>
      </w:r>
      <w:r w:rsidR="001A57AC" w:rsidRPr="00111EC1">
        <w:rPr>
          <w:rFonts w:ascii="Futura Std Light" w:hAnsi="Futura Std Light"/>
          <w:b/>
          <w:bCs/>
        </w:rPr>
        <w:t>Gesamtwert von</w:t>
      </w:r>
      <w:r w:rsidRPr="00111EC1">
        <w:rPr>
          <w:rFonts w:ascii="Futura Std Light" w:hAnsi="Futura Std Light"/>
          <w:b/>
          <w:bCs/>
        </w:rPr>
        <w:t xml:space="preserve"> </w:t>
      </w:r>
      <w:r w:rsidR="00111EC1">
        <w:rPr>
          <w:rFonts w:ascii="Futura Std Light" w:hAnsi="Futura Std Light"/>
          <w:b/>
          <w:bCs/>
        </w:rPr>
        <w:t xml:space="preserve">€ </w:t>
      </w:r>
      <w:r w:rsidRPr="00111EC1">
        <w:rPr>
          <w:rFonts w:ascii="Futura Std Light" w:hAnsi="Futura Std Light"/>
          <w:b/>
          <w:bCs/>
        </w:rPr>
        <w:t>40</w:t>
      </w:r>
      <w:r w:rsidR="00111EC1">
        <w:rPr>
          <w:rFonts w:ascii="Futura Std Light" w:hAnsi="Futura Std Light"/>
          <w:b/>
          <w:bCs/>
        </w:rPr>
        <w:t xml:space="preserve">,00 </w:t>
      </w:r>
      <w:r w:rsidRPr="00617CEE">
        <w:rPr>
          <w:rFonts w:ascii="Futura Std Light" w:hAnsi="Futura Std Light"/>
        </w:rPr>
        <w:t xml:space="preserve">an die Challenge-Absolventen </w:t>
      </w:r>
      <w:r w:rsidR="00944E7E" w:rsidRPr="00617CEE">
        <w:rPr>
          <w:rFonts w:ascii="Futura Std Light" w:hAnsi="Futura Std Light"/>
        </w:rPr>
        <w:t>verlost</w:t>
      </w:r>
      <w:r w:rsidRPr="00617CEE">
        <w:rPr>
          <w:rFonts w:ascii="Futura Std Light" w:hAnsi="Futura Std Light"/>
        </w:rPr>
        <w:t>.</w:t>
      </w:r>
      <w:r w:rsidR="001A57AC" w:rsidRPr="00617CEE">
        <w:rPr>
          <w:rFonts w:ascii="Futura Std Light" w:hAnsi="Futura Std Light"/>
        </w:rPr>
        <w:t xml:space="preserve"> </w:t>
      </w:r>
    </w:p>
    <w:p w14:paraId="1A255D82" w14:textId="77777777" w:rsidR="00961F3C" w:rsidRPr="00617CEE" w:rsidRDefault="00961F3C">
      <w:pPr>
        <w:rPr>
          <w:rFonts w:ascii="Futura Std Light" w:hAnsi="Futura Std Light"/>
        </w:rPr>
      </w:pPr>
    </w:p>
    <w:p w14:paraId="2680F4C8" w14:textId="77777777" w:rsidR="00D83BA0" w:rsidRPr="00617CEE" w:rsidRDefault="00D83BA0">
      <w:pPr>
        <w:rPr>
          <w:rFonts w:ascii="Futura Std Light" w:hAnsi="Futura Std Light"/>
        </w:rPr>
      </w:pPr>
    </w:p>
    <w:p w14:paraId="06879C2A" w14:textId="77777777" w:rsidR="00111EC1" w:rsidRDefault="00264194">
      <w:pPr>
        <w:rPr>
          <w:rFonts w:ascii="Futura Std Medium" w:hAnsi="Futura Std Medium"/>
          <w:b/>
        </w:rPr>
      </w:pPr>
      <w:r w:rsidRPr="00617CEE">
        <w:rPr>
          <w:rFonts w:ascii="Futura Std Medium" w:hAnsi="Futura Std Medium"/>
          <w:b/>
        </w:rPr>
        <w:t>Art.-Nr.: DAsF – „Gesponsorte Challenge“</w:t>
      </w:r>
      <w:r w:rsidR="00111EC1">
        <w:rPr>
          <w:rFonts w:ascii="Futura Std Medium" w:hAnsi="Futura Std Medium"/>
          <w:b/>
        </w:rPr>
        <w:t xml:space="preserve"> </w:t>
      </w:r>
    </w:p>
    <w:p w14:paraId="2B896174" w14:textId="77777777" w:rsidR="00111EC1" w:rsidRPr="00617CEE" w:rsidRDefault="00111EC1">
      <w:pPr>
        <w:rPr>
          <w:rFonts w:ascii="Futura Std Medium" w:hAnsi="Futura Std Medium"/>
          <w:b/>
        </w:rPr>
      </w:pPr>
    </w:p>
    <w:p w14:paraId="4E88CB77" w14:textId="7DD7233B" w:rsidR="00DD314C" w:rsidRPr="00617CEE" w:rsidRDefault="00DD314C" w:rsidP="00C03801">
      <w:pPr>
        <w:spacing w:before="120"/>
        <w:ind w:left="709"/>
        <w:rPr>
          <w:rFonts w:ascii="Futura Std Medium" w:hAnsi="Futura Std Medium"/>
          <w:b/>
          <w:i/>
          <w:iCs/>
        </w:rPr>
      </w:pPr>
      <w:r w:rsidRPr="00617CEE">
        <w:rPr>
          <w:rFonts w:ascii="Futura Std Medium" w:hAnsi="Futura Std Medium"/>
          <w:b/>
          <w:i/>
          <w:iCs/>
        </w:rPr>
        <w:t>Konstellation 1</w:t>
      </w:r>
      <w:r w:rsidR="000E4963">
        <w:rPr>
          <w:rFonts w:ascii="Futura Std Medium" w:hAnsi="Futura Std Medium"/>
          <w:b/>
          <w:i/>
          <w:iCs/>
        </w:rPr>
        <w:tab/>
      </w:r>
      <w:r w:rsidR="000E4963">
        <w:rPr>
          <w:rFonts w:ascii="Futura Std Medium" w:hAnsi="Futura Std Medium"/>
          <w:b/>
          <w:i/>
          <w:iCs/>
        </w:rPr>
        <w:tab/>
      </w:r>
      <w:r w:rsidR="000E4963">
        <w:rPr>
          <w:rFonts w:ascii="Futura Std Medium" w:hAnsi="Futura Std Medium"/>
          <w:b/>
          <w:i/>
          <w:iCs/>
        </w:rPr>
        <w:tab/>
      </w:r>
    </w:p>
    <w:p w14:paraId="70F27A35" w14:textId="27B3107C" w:rsidR="00DD314C" w:rsidRPr="00617CEE" w:rsidRDefault="00DD314C" w:rsidP="00961F3C">
      <w:pPr>
        <w:tabs>
          <w:tab w:val="left" w:pos="4395"/>
        </w:tabs>
        <w:ind w:left="708"/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Challenge-Kurzbeschreibung: </w:t>
      </w:r>
      <w:r w:rsidR="00961F3C" w:rsidRPr="00617CEE">
        <w:rPr>
          <w:rFonts w:ascii="Futura Std Light" w:hAnsi="Futura Std Light"/>
        </w:rPr>
        <w:tab/>
      </w:r>
      <w:r w:rsidR="000F5285">
        <w:rPr>
          <w:rFonts w:ascii="Futura Std Light" w:hAnsi="Futura Std Light"/>
        </w:rPr>
        <w:t xml:space="preserve">Spende zum Schulstart - Schulsachen an einen Verein. </w:t>
      </w:r>
      <w:r w:rsidR="00572C7C">
        <w:rPr>
          <w:rFonts w:ascii="Futura Std Light" w:hAnsi="Futura Std Light"/>
        </w:rPr>
        <w:t xml:space="preserve"> </w:t>
      </w:r>
    </w:p>
    <w:p w14:paraId="21472543" w14:textId="77777777" w:rsidR="00DD314C" w:rsidRPr="00617CEE" w:rsidRDefault="00DD314C" w:rsidP="00DD314C">
      <w:pPr>
        <w:ind w:left="708"/>
        <w:rPr>
          <w:rFonts w:ascii="Futura Std Light" w:hAnsi="Futura Std Light"/>
        </w:rPr>
      </w:pPr>
    </w:p>
    <w:p w14:paraId="416D454B" w14:textId="7B1B3C4A" w:rsidR="00DD314C" w:rsidRPr="00617CEE" w:rsidRDefault="00136231" w:rsidP="00DD314C">
      <w:pPr>
        <w:ind w:left="708"/>
        <w:rPr>
          <w:rFonts w:ascii="Futura Std Medium" w:hAnsi="Futura Std Medium"/>
          <w:b/>
          <w:i/>
          <w:iCs/>
        </w:rPr>
      </w:pPr>
      <w:r w:rsidRPr="00617CEE">
        <w:rPr>
          <w:rFonts w:ascii="Futura Std Medium" w:hAnsi="Futura Std Medium"/>
          <w:b/>
          <w:i/>
          <w:iCs/>
        </w:rPr>
        <w:t>Konstellation 2</w:t>
      </w:r>
      <w:r w:rsidR="000E4963">
        <w:rPr>
          <w:rFonts w:ascii="Futura Std Medium" w:hAnsi="Futura Std Medium"/>
          <w:b/>
          <w:i/>
          <w:iCs/>
        </w:rPr>
        <w:tab/>
      </w:r>
      <w:r w:rsidR="000E4963">
        <w:rPr>
          <w:rFonts w:ascii="Futura Std Medium" w:hAnsi="Futura Std Medium"/>
          <w:b/>
          <w:i/>
          <w:iCs/>
        </w:rPr>
        <w:tab/>
      </w:r>
      <w:r w:rsidR="000E4963">
        <w:rPr>
          <w:rFonts w:ascii="Futura Std Medium" w:hAnsi="Futura Std Medium"/>
          <w:b/>
          <w:i/>
          <w:iCs/>
        </w:rPr>
        <w:tab/>
      </w:r>
    </w:p>
    <w:p w14:paraId="180832CD" w14:textId="29E0AA09" w:rsidR="00136231" w:rsidRPr="00617CEE" w:rsidRDefault="00136231" w:rsidP="000E4963">
      <w:pPr>
        <w:tabs>
          <w:tab w:val="left" w:pos="4395"/>
        </w:tabs>
        <w:ind w:left="4248" w:hanging="3540"/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Challenge-Kurzbeschreibung: </w:t>
      </w:r>
      <w:r w:rsidRPr="00617CEE">
        <w:rPr>
          <w:rFonts w:ascii="Futura Std Light" w:hAnsi="Futura Std Light"/>
        </w:rPr>
        <w:tab/>
      </w:r>
      <w:r w:rsidR="000E4963">
        <w:rPr>
          <w:rFonts w:ascii="Futura Std Light" w:hAnsi="Futura Std Light"/>
        </w:rPr>
        <w:tab/>
        <w:t>Gehe Blutspenden / Plasmaspenden in deiner Nähe.</w:t>
      </w:r>
      <w:r w:rsidR="00572C7C">
        <w:rPr>
          <w:rFonts w:ascii="Futura Std Light" w:hAnsi="Futura Std Light"/>
        </w:rPr>
        <w:t xml:space="preserve"> </w:t>
      </w:r>
      <w:r w:rsidR="00D47C34" w:rsidRPr="00617CEE">
        <w:rPr>
          <w:rFonts w:ascii="Futura Std Light" w:hAnsi="Futura Std Light"/>
        </w:rPr>
        <w:t xml:space="preserve"> </w:t>
      </w:r>
    </w:p>
    <w:p w14:paraId="0D91B32D" w14:textId="77777777" w:rsidR="00136231" w:rsidRPr="00617CEE" w:rsidRDefault="00136231" w:rsidP="00DD314C">
      <w:pPr>
        <w:ind w:left="708"/>
        <w:rPr>
          <w:rFonts w:ascii="Futura Std Light" w:hAnsi="Futura Std Light"/>
        </w:rPr>
      </w:pPr>
    </w:p>
    <w:p w14:paraId="29936A84" w14:textId="77777777" w:rsidR="007B603E" w:rsidRPr="00617CEE" w:rsidRDefault="007B603E" w:rsidP="007B603E">
      <w:pPr>
        <w:ind w:left="708"/>
        <w:rPr>
          <w:rFonts w:ascii="Futura Std Medium" w:hAnsi="Futura Std Medium"/>
          <w:b/>
          <w:i/>
          <w:iCs/>
        </w:rPr>
      </w:pPr>
      <w:r w:rsidRPr="00617CEE">
        <w:rPr>
          <w:rFonts w:ascii="Futura Std Medium" w:hAnsi="Futura Std Medium"/>
          <w:b/>
          <w:i/>
          <w:iCs/>
        </w:rPr>
        <w:t>Konstellation 3</w:t>
      </w:r>
    </w:p>
    <w:p w14:paraId="176A0107" w14:textId="77777777" w:rsidR="007B603E" w:rsidRPr="00617CEE" w:rsidRDefault="007B603E" w:rsidP="007B603E">
      <w:pPr>
        <w:tabs>
          <w:tab w:val="left" w:pos="4395"/>
        </w:tabs>
        <w:ind w:left="708"/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Challenge-Kurzbeschreibung: </w:t>
      </w:r>
      <w:r w:rsidRPr="00617CEE">
        <w:rPr>
          <w:rFonts w:ascii="Futura Std Light" w:hAnsi="Futura Std Light"/>
        </w:rPr>
        <w:tab/>
      </w:r>
      <w:r w:rsidR="00A2694A" w:rsidRPr="00617CEE">
        <w:rPr>
          <w:rFonts w:ascii="Futura Std Light" w:hAnsi="Futura Std Light"/>
        </w:rPr>
        <w:t xml:space="preserve">Sprich eine Person auf der Straße an und lade diese Person auf </w:t>
      </w:r>
      <w:r w:rsidR="00A2694A" w:rsidRPr="00617CEE">
        <w:rPr>
          <w:rFonts w:ascii="Futura Std Light" w:hAnsi="Futura Std Light"/>
        </w:rPr>
        <w:tab/>
        <w:t xml:space="preserve">ein Getränk deiner Wahl ein. </w:t>
      </w:r>
    </w:p>
    <w:p w14:paraId="58B6306D" w14:textId="77777777" w:rsidR="00DD314C" w:rsidRPr="00617CEE" w:rsidRDefault="00DD314C" w:rsidP="00DD314C">
      <w:pPr>
        <w:ind w:left="708"/>
        <w:rPr>
          <w:rFonts w:ascii="Futura Std Light" w:hAnsi="Futura Std Light"/>
        </w:rPr>
      </w:pPr>
    </w:p>
    <w:p w14:paraId="606C98FE" w14:textId="77777777" w:rsidR="00DD314C" w:rsidRPr="00617CEE" w:rsidRDefault="00DD314C" w:rsidP="00DD314C">
      <w:pPr>
        <w:ind w:left="708"/>
        <w:rPr>
          <w:rFonts w:ascii="Futura Std Light" w:hAnsi="Futura Std Light"/>
        </w:rPr>
      </w:pPr>
    </w:p>
    <w:p w14:paraId="4136287B" w14:textId="77777777" w:rsidR="00DD314C" w:rsidRPr="00617CEE" w:rsidRDefault="00DD314C" w:rsidP="00DD314C">
      <w:pPr>
        <w:rPr>
          <w:rFonts w:ascii="Futura Std Medium" w:hAnsi="Futura Std Medium"/>
          <w:b/>
        </w:rPr>
      </w:pPr>
      <w:r w:rsidRPr="00617CEE">
        <w:rPr>
          <w:rFonts w:ascii="Futura Std Medium" w:hAnsi="Futura Std Medium"/>
          <w:b/>
        </w:rPr>
        <w:t>Was brauchen wir noch von dir?</w:t>
      </w:r>
    </w:p>
    <w:p w14:paraId="55BBD937" w14:textId="77777777" w:rsidR="00DD314C" w:rsidRPr="00617CEE" w:rsidRDefault="00C03801" w:rsidP="00DD314C">
      <w:p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 xml:space="preserve">Folgende Daten werden zur Einbindung der Challenge benötigt: </w:t>
      </w:r>
    </w:p>
    <w:p w14:paraId="2288E75A" w14:textId="77777777" w:rsidR="00C03801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Unternehmenslogo mit transparentem Hintergrund; idealerweise quadratisch</w:t>
      </w:r>
    </w:p>
    <w:p w14:paraId="79202F66" w14:textId="77777777" w:rsidR="003A2509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Konkreter Unternehmensname (z.B. „Hofer KG“)</w:t>
      </w:r>
    </w:p>
    <w:p w14:paraId="62C755BD" w14:textId="77777777" w:rsidR="003A2509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E-Mail des Unternehmens als Kontaktmöglichkeit sowie zur voll-automatischen Kontaktaufnahme beim Lösen einer Herausforderung</w:t>
      </w:r>
    </w:p>
    <w:p w14:paraId="14310CE7" w14:textId="77777777" w:rsidR="003A2509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Kurzbeschreibung des Unternehmens (kürzer als 200 Zeichen); dient als Teaser</w:t>
      </w:r>
    </w:p>
    <w:p w14:paraId="38C8BA35" w14:textId="77777777" w:rsidR="00A171F7" w:rsidRPr="00617CEE" w:rsidRDefault="00A171F7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Warum wurde die Challenge gesponsort (kürzer als 250 Zeichen)</w:t>
      </w:r>
    </w:p>
    <w:p w14:paraId="079C5741" w14:textId="77777777" w:rsidR="003A2509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Weitere Beschreibung des Teams, des Unternehmens (= „About Us“); maximal 300 Zeichen</w:t>
      </w:r>
    </w:p>
    <w:p w14:paraId="13CBFD7B" w14:textId="77777777" w:rsidR="003A2509" w:rsidRPr="00617CEE" w:rsidRDefault="003A2509" w:rsidP="00C03801">
      <w:pPr>
        <w:pStyle w:val="Listenabsatz"/>
        <w:numPr>
          <w:ilvl w:val="0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Wissenswertes / Sonstiges</w:t>
      </w:r>
      <w:r w:rsidR="00A171F7" w:rsidRPr="00617CEE">
        <w:rPr>
          <w:rFonts w:ascii="Futura Std Light" w:hAnsi="Futura Std Light"/>
        </w:rPr>
        <w:t xml:space="preserve"> (beliebige Länge; umso kürzer desto besser)</w:t>
      </w:r>
    </w:p>
    <w:p w14:paraId="13C81940" w14:textId="77777777" w:rsidR="00974A92" w:rsidRPr="00617CEE" w:rsidRDefault="00974A92" w:rsidP="00C03801">
      <w:pPr>
        <w:pStyle w:val="Listenabsatz"/>
        <w:numPr>
          <w:ilvl w:val="0"/>
          <w:numId w:val="1"/>
        </w:numPr>
        <w:rPr>
          <w:rFonts w:ascii="Futura Std Medium" w:hAnsi="Futura Std Medium"/>
          <w:b/>
          <w:bCs/>
        </w:rPr>
      </w:pPr>
      <w:r w:rsidRPr="00617CEE">
        <w:rPr>
          <w:rFonts w:ascii="Futura Std Medium" w:hAnsi="Futura Std Medium"/>
          <w:b/>
          <w:bCs/>
        </w:rPr>
        <w:t>OPTIONAL</w:t>
      </w:r>
    </w:p>
    <w:p w14:paraId="7E7D5D40" w14:textId="77777777" w:rsidR="00974A92" w:rsidRPr="00617CEE" w:rsidRDefault="00974A92" w:rsidP="00974A92">
      <w:pPr>
        <w:pStyle w:val="Listenabsatz"/>
        <w:numPr>
          <w:ilvl w:val="1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Links zu sozialen Netzwerken: LinkedIn, Facebook, Instagram u. YouTube</w:t>
      </w:r>
    </w:p>
    <w:p w14:paraId="2A6F5883" w14:textId="77777777" w:rsidR="00974A92" w:rsidRDefault="00974A92" w:rsidP="00974A92">
      <w:pPr>
        <w:pStyle w:val="Listenabsatz"/>
        <w:numPr>
          <w:ilvl w:val="1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Webseite des Unternehmens</w:t>
      </w:r>
    </w:p>
    <w:p w14:paraId="0CA36199" w14:textId="0FA97950" w:rsidR="00617CEE" w:rsidRPr="00111EC1" w:rsidRDefault="00617CEE" w:rsidP="00974A92">
      <w:pPr>
        <w:pStyle w:val="Listenabsatz"/>
        <w:numPr>
          <w:ilvl w:val="1"/>
          <w:numId w:val="1"/>
        </w:numPr>
        <w:rPr>
          <w:rFonts w:ascii="Futura Std Light" w:hAnsi="Futura Std Light"/>
          <w:lang w:val="en-US"/>
        </w:rPr>
      </w:pPr>
      <w:r w:rsidRPr="00111EC1">
        <w:rPr>
          <w:rFonts w:ascii="Futura Std Light" w:hAnsi="Futura Std Light"/>
          <w:lang w:val="en-US"/>
        </w:rPr>
        <w:t>Challenge-Name (z.B. „</w:t>
      </w:r>
      <w:r w:rsidR="00111EC1">
        <w:rPr>
          <w:rFonts w:ascii="Futura Std Light" w:hAnsi="Futura Std Light"/>
          <w:lang w:val="en-US"/>
        </w:rPr>
        <w:t>GenerationTalk</w:t>
      </w:r>
      <w:r w:rsidRPr="00111EC1">
        <w:rPr>
          <w:rFonts w:ascii="Futura Std Light" w:hAnsi="Futura Std Light"/>
          <w:lang w:val="en-US"/>
        </w:rPr>
        <w:t>“, „GiveMeCoffee“, …)</w:t>
      </w:r>
    </w:p>
    <w:p w14:paraId="72E3F369" w14:textId="77777777" w:rsidR="00974A92" w:rsidRPr="00617CEE" w:rsidRDefault="00974A92" w:rsidP="00974A92">
      <w:pPr>
        <w:pStyle w:val="Listenabsatz"/>
        <w:numPr>
          <w:ilvl w:val="1"/>
          <w:numId w:val="1"/>
        </w:numPr>
        <w:rPr>
          <w:rFonts w:ascii="Futura Std Light" w:hAnsi="Futura Std Light"/>
        </w:rPr>
      </w:pPr>
      <w:r w:rsidRPr="00617CEE">
        <w:rPr>
          <w:rFonts w:ascii="Futura Std Light" w:hAnsi="Futura Std Light"/>
        </w:rPr>
        <w:t>Challenge-Bild; umso größer desto besser: Repräsentativ für die Herausforderung</w:t>
      </w:r>
    </w:p>
    <w:p w14:paraId="2DFDF244" w14:textId="77777777" w:rsidR="00694FEF" w:rsidRPr="00617CEE" w:rsidRDefault="00694FEF" w:rsidP="00694FEF">
      <w:pPr>
        <w:pStyle w:val="Listenabsatz"/>
        <w:ind w:left="2160"/>
        <w:rPr>
          <w:rFonts w:ascii="Futura Std Light" w:hAnsi="Futura Std Light"/>
          <w:sz w:val="18"/>
          <w:szCs w:val="18"/>
        </w:rPr>
      </w:pPr>
      <w:r w:rsidRPr="00617CEE">
        <w:rPr>
          <w:rFonts w:ascii="Futura Std Light" w:hAnsi="Futura Std Light"/>
          <w:sz w:val="18"/>
          <w:szCs w:val="18"/>
        </w:rPr>
        <w:t>Wird kein Challenge-Bild angegeben, dann wird ein passendes lizenzfreies Bild verwendet.</w:t>
      </w:r>
      <w:r w:rsidR="00422E33" w:rsidRPr="00617CEE">
        <w:rPr>
          <w:rFonts w:ascii="Futura Std Light" w:hAnsi="Futura Std Light"/>
          <w:sz w:val="18"/>
          <w:szCs w:val="18"/>
        </w:rPr>
        <w:t xml:space="preserve"> </w:t>
      </w:r>
    </w:p>
    <w:p w14:paraId="0243DC92" w14:textId="77777777" w:rsidR="006A0F8A" w:rsidRPr="00617CEE" w:rsidRDefault="006A0F8A" w:rsidP="00974A92">
      <w:pPr>
        <w:pStyle w:val="Listenabsatz"/>
        <w:rPr>
          <w:rFonts w:ascii="Futura Std Light" w:hAnsi="Futura Std Light"/>
        </w:rPr>
      </w:pPr>
    </w:p>
    <w:sectPr w:rsidR="006A0F8A" w:rsidRPr="00617CEE" w:rsidSect="00425EAC">
      <w:head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1076E" w14:textId="77777777" w:rsidR="00A54ECD" w:rsidRDefault="00A54ECD" w:rsidP="00915617">
      <w:pPr>
        <w:spacing w:line="240" w:lineRule="auto"/>
      </w:pPr>
      <w:r>
        <w:separator/>
      </w:r>
    </w:p>
  </w:endnote>
  <w:endnote w:type="continuationSeparator" w:id="0">
    <w:p w14:paraId="4DA55A2A" w14:textId="77777777" w:rsidR="00A54ECD" w:rsidRDefault="00A54ECD" w:rsidP="00915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Std Light">
    <w:panose1 w:val="020B04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Futura Std Medium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Futura Std Light" w:hAnsi="Futura Std Light"/>
      </w:rPr>
      <w:id w:val="-2074421971"/>
      <w:docPartObj>
        <w:docPartGallery w:val="Page Numbers (Bottom of Page)"/>
        <w:docPartUnique/>
      </w:docPartObj>
    </w:sdtPr>
    <w:sdtEndPr/>
    <w:sdtContent>
      <w:sdt>
        <w:sdtPr>
          <w:rPr>
            <w:rFonts w:ascii="Futura Std Light" w:hAnsi="Futura Std Ligh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11072C" w14:textId="77777777" w:rsidR="007A4F00" w:rsidRDefault="007A4F00" w:rsidP="00617CEE">
            <w:pPr>
              <w:pStyle w:val="Fuzeile"/>
              <w:spacing w:after="120"/>
              <w:jc w:val="center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</w:rPr>
              <w:t>Angebot freibleibend</w:t>
            </w:r>
          </w:p>
          <w:p w14:paraId="704D10AD" w14:textId="77777777" w:rsidR="00617CEE" w:rsidRPr="00617CEE" w:rsidRDefault="00617CEE" w:rsidP="00617CEE">
            <w:pPr>
              <w:pStyle w:val="Listenabsatz"/>
              <w:ind w:left="0"/>
              <w:jc w:val="center"/>
              <w:rPr>
                <w:rFonts w:ascii="Futura Std Medium" w:hAnsi="Futura Std Medium"/>
                <w:b/>
                <w:i/>
                <w:sz w:val="18"/>
                <w:szCs w:val="18"/>
              </w:rPr>
            </w:pPr>
            <w:r w:rsidRPr="00617CEE">
              <w:rPr>
                <w:rFonts w:ascii="Futura Std Medium" w:hAnsi="Futura Std Medium"/>
                <w:b/>
                <w:i/>
                <w:sz w:val="18"/>
                <w:szCs w:val="18"/>
              </w:rPr>
              <w:t>Zahlungs- und Lieferkonditionen werden bei Rechnungsstellung vereinbart.</w:t>
            </w:r>
          </w:p>
          <w:p w14:paraId="5785BA0D" w14:textId="77777777" w:rsidR="00425EAC" w:rsidRPr="00617CEE" w:rsidRDefault="007A4F00" w:rsidP="007A4F00">
            <w:pPr>
              <w:pStyle w:val="Fuzeile"/>
              <w:jc w:val="right"/>
              <w:rPr>
                <w:rFonts w:ascii="Futura Std Light" w:hAnsi="Futura Std Light"/>
              </w:rPr>
            </w:pPr>
            <w:r w:rsidRPr="00617CEE">
              <w:rPr>
                <w:rFonts w:ascii="Futura Std Light" w:hAnsi="Futura Std Light"/>
                <w:lang w:val="de-DE"/>
              </w:rPr>
              <w:t xml:space="preserve">Seite </w: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begin"/>
            </w:r>
            <w:r w:rsidRPr="00617CEE">
              <w:rPr>
                <w:rFonts w:ascii="Futura Std Light" w:hAnsi="Futura Std Light"/>
                <w:b/>
                <w:bCs/>
              </w:rPr>
              <w:instrText>PAGE</w:instrTex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separate"/>
            </w:r>
            <w:r w:rsidRPr="00617CEE">
              <w:rPr>
                <w:rFonts w:ascii="Futura Std Light" w:hAnsi="Futura Std Light"/>
                <w:b/>
                <w:bCs/>
                <w:lang w:val="de-DE"/>
              </w:rPr>
              <w:t>2</w: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end"/>
            </w:r>
            <w:r w:rsidRPr="00617CEE">
              <w:rPr>
                <w:rFonts w:ascii="Futura Std Light" w:hAnsi="Futura Std Light"/>
                <w:lang w:val="de-DE"/>
              </w:rPr>
              <w:t xml:space="preserve"> von </w: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begin"/>
            </w:r>
            <w:r w:rsidRPr="00617CEE">
              <w:rPr>
                <w:rFonts w:ascii="Futura Std Light" w:hAnsi="Futura Std Light"/>
                <w:b/>
                <w:bCs/>
              </w:rPr>
              <w:instrText>NUMPAGES</w:instrTex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separate"/>
            </w:r>
            <w:r w:rsidRPr="00617CEE">
              <w:rPr>
                <w:rFonts w:ascii="Futura Std Light" w:hAnsi="Futura Std Light"/>
                <w:b/>
                <w:bCs/>
                <w:lang w:val="de-DE"/>
              </w:rPr>
              <w:t>2</w:t>
            </w:r>
            <w:r w:rsidRPr="00617CEE">
              <w:rPr>
                <w:rFonts w:ascii="Futura Std Light" w:hAnsi="Futura Std 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E527" w14:textId="77777777" w:rsidR="00A54ECD" w:rsidRDefault="00A54ECD" w:rsidP="00915617">
      <w:pPr>
        <w:spacing w:line="240" w:lineRule="auto"/>
      </w:pPr>
      <w:r>
        <w:separator/>
      </w:r>
    </w:p>
  </w:footnote>
  <w:footnote w:type="continuationSeparator" w:id="0">
    <w:p w14:paraId="6EDF8D1E" w14:textId="77777777" w:rsidR="00A54ECD" w:rsidRDefault="00A54ECD" w:rsidP="00915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A443" w14:textId="77777777" w:rsidR="00425EAC" w:rsidRPr="00617CEE" w:rsidRDefault="00425EAC" w:rsidP="00915617">
    <w:pPr>
      <w:pStyle w:val="Kopfzeile"/>
      <w:tabs>
        <w:tab w:val="clear" w:pos="9072"/>
      </w:tabs>
      <w:spacing w:before="120"/>
      <w:ind w:right="1134"/>
      <w:jc w:val="right"/>
      <w:rPr>
        <w:rFonts w:ascii="Futura Std Light" w:hAnsi="Futura Std Light" w:cstheme="minorHAnsi"/>
      </w:rPr>
    </w:pPr>
    <w:r w:rsidRPr="00617CEE">
      <w:rPr>
        <w:rFonts w:ascii="Futura Std Light" w:hAnsi="Futura Std Light"/>
        <w:noProof/>
      </w:rPr>
      <w:drawing>
        <wp:anchor distT="0" distB="0" distL="114300" distR="114300" simplePos="0" relativeHeight="251661312" behindDoc="0" locked="0" layoutInCell="1" allowOverlap="1" wp14:anchorId="187E690B" wp14:editId="44909999">
          <wp:simplePos x="0" y="0"/>
          <wp:positionH relativeFrom="margin">
            <wp:align>right</wp:align>
          </wp:positionH>
          <wp:positionV relativeFrom="paragraph">
            <wp:posOffset>81280</wp:posOffset>
          </wp:positionV>
          <wp:extent cx="538263" cy="31369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92" b="20530"/>
                  <a:stretch/>
                </pic:blipFill>
                <pic:spPr bwMode="auto">
                  <a:xfrm>
                    <a:off x="0" y="0"/>
                    <a:ext cx="538263" cy="313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7CEE">
      <w:rPr>
        <w:rFonts w:ascii="Futura Std Light" w:hAnsi="Futura Std Light" w:cstheme="minorHAnsi"/>
      </w:rPr>
      <w:t xml:space="preserve">Wavect – Riedl Kevin </w:t>
    </w:r>
    <w:r w:rsidRPr="00617CEE">
      <w:rPr>
        <w:rFonts w:ascii="Futura Std Light" w:hAnsi="Futura Std Light" w:cstheme="minorHAnsi"/>
      </w:rPr>
      <w:sym w:font="Wingdings" w:char="F073"/>
    </w:r>
    <w:r w:rsidRPr="00617CEE">
      <w:rPr>
        <w:rFonts w:ascii="Futura Std Light" w:hAnsi="Futura Std Light" w:cstheme="minorHAnsi"/>
      </w:rPr>
      <w:t xml:space="preserve"> Römerstraße 3a </w:t>
    </w:r>
    <w:r w:rsidRPr="00617CEE">
      <w:rPr>
        <w:rFonts w:ascii="Futura Std Light" w:hAnsi="Futura Std Light" w:cstheme="minorHAnsi"/>
      </w:rPr>
      <w:sym w:font="Wingdings" w:char="F073"/>
    </w:r>
    <w:r w:rsidRPr="00617CEE">
      <w:rPr>
        <w:rFonts w:ascii="Futura Std Light" w:hAnsi="Futura Std Light" w:cstheme="minorHAnsi"/>
      </w:rPr>
      <w:t xml:space="preserve"> A-6070 Ampass</w:t>
    </w:r>
  </w:p>
  <w:p w14:paraId="4DCC8285" w14:textId="77777777" w:rsidR="00425EAC" w:rsidRPr="00617CEE" w:rsidRDefault="00425EAC" w:rsidP="00915617">
    <w:pPr>
      <w:pStyle w:val="Kopfzeile"/>
      <w:tabs>
        <w:tab w:val="clear" w:pos="9072"/>
      </w:tabs>
      <w:ind w:right="1134"/>
      <w:jc w:val="right"/>
      <w:rPr>
        <w:rFonts w:ascii="Futura Std Light" w:hAnsi="Futura Std Light" w:cstheme="minorHAnsi"/>
      </w:rPr>
    </w:pPr>
    <w:r w:rsidRPr="00617CEE">
      <w:rPr>
        <w:rFonts w:ascii="Futura Std Light" w:hAnsi="Futura Std Light" w:cstheme="minorHAnsi"/>
      </w:rPr>
      <w:t xml:space="preserve">kevin.riedl@wavect.io </w:t>
    </w:r>
    <w:r w:rsidRPr="00617CEE">
      <w:rPr>
        <w:rFonts w:ascii="Futura Std Light" w:hAnsi="Futura Std Light" w:cstheme="minorHAnsi"/>
      </w:rPr>
      <w:sym w:font="Wingdings" w:char="F073"/>
    </w:r>
    <w:r w:rsidRPr="00617CEE">
      <w:rPr>
        <w:rFonts w:ascii="Futura Std Light" w:hAnsi="Futura Std Light" w:cstheme="minorHAnsi"/>
      </w:rPr>
      <w:t xml:space="preserve"> +43 650 30 566 44</w:t>
    </w:r>
  </w:p>
  <w:p w14:paraId="39B7FC89" w14:textId="77777777" w:rsidR="00425EAC" w:rsidRPr="00617CEE" w:rsidRDefault="00425EAC" w:rsidP="00915617">
    <w:pPr>
      <w:pStyle w:val="Kopfzeile"/>
      <w:jc w:val="right"/>
      <w:rPr>
        <w:rFonts w:ascii="Futura Std Light" w:hAnsi="Futura Std Light"/>
      </w:rPr>
    </w:pPr>
  </w:p>
  <w:p w14:paraId="625FF3E7" w14:textId="77777777" w:rsidR="00425EAC" w:rsidRDefault="00425EAC" w:rsidP="00915617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DE953" w14:textId="77777777" w:rsidR="00915617" w:rsidRDefault="00915617" w:rsidP="00915617">
    <w:pPr>
      <w:pStyle w:val="Kopfzeile"/>
      <w:tabs>
        <w:tab w:val="clear" w:pos="9072"/>
      </w:tabs>
      <w:spacing w:before="120"/>
      <w:ind w:right="1134"/>
      <w:jc w:val="right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14ACF" wp14:editId="017FEB4D">
          <wp:simplePos x="0" y="0"/>
          <wp:positionH relativeFrom="margin">
            <wp:align>right</wp:align>
          </wp:positionH>
          <wp:positionV relativeFrom="paragraph">
            <wp:posOffset>81280</wp:posOffset>
          </wp:positionV>
          <wp:extent cx="538263" cy="31369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92" b="20530"/>
                  <a:stretch/>
                </pic:blipFill>
                <pic:spPr bwMode="auto">
                  <a:xfrm>
                    <a:off x="0" y="0"/>
                    <a:ext cx="538263" cy="313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5617">
      <w:rPr>
        <w:rFonts w:cstheme="minorHAnsi"/>
      </w:rPr>
      <w:t xml:space="preserve">Wavect – Riedl Kevin </w:t>
    </w:r>
    <w:r w:rsidRPr="00915617">
      <w:rPr>
        <w:rFonts w:cstheme="minorHAnsi"/>
      </w:rPr>
      <w:sym w:font="Wingdings" w:char="F073"/>
    </w:r>
    <w:r w:rsidRPr="00915617">
      <w:rPr>
        <w:rFonts w:cstheme="minorHAnsi"/>
      </w:rPr>
      <w:t xml:space="preserve"> Römerstraße 3a </w:t>
    </w:r>
    <w:r w:rsidRPr="00915617">
      <w:rPr>
        <w:rFonts w:cstheme="minorHAnsi"/>
      </w:rPr>
      <w:sym w:font="Wingdings" w:char="F073"/>
    </w:r>
    <w:r w:rsidRPr="00915617">
      <w:rPr>
        <w:rFonts w:cstheme="minorHAnsi"/>
      </w:rPr>
      <w:t xml:space="preserve"> A-6070 Ampass</w:t>
    </w:r>
  </w:p>
  <w:p w14:paraId="5F8CF6A2" w14:textId="77777777" w:rsidR="00915617" w:rsidRPr="00915617" w:rsidRDefault="00915617" w:rsidP="00915617">
    <w:pPr>
      <w:pStyle w:val="Kopfzeile"/>
      <w:tabs>
        <w:tab w:val="clear" w:pos="9072"/>
      </w:tabs>
      <w:ind w:right="1134"/>
      <w:jc w:val="right"/>
      <w:rPr>
        <w:rFonts w:cstheme="minorHAnsi"/>
      </w:rPr>
    </w:pPr>
    <w:r>
      <w:rPr>
        <w:rFonts w:cstheme="minorHAnsi"/>
      </w:rPr>
      <w:t xml:space="preserve">kevin.riedl@wavect.io </w:t>
    </w:r>
    <w:r>
      <w:rPr>
        <w:rFonts w:cstheme="minorHAnsi"/>
      </w:rPr>
      <w:sym w:font="Wingdings" w:char="F073"/>
    </w:r>
    <w:r>
      <w:rPr>
        <w:rFonts w:cstheme="minorHAnsi"/>
      </w:rPr>
      <w:t xml:space="preserve"> +43 650 30 566 44</w:t>
    </w:r>
  </w:p>
  <w:p w14:paraId="3DDE8AC1" w14:textId="77777777" w:rsidR="00915617" w:rsidRDefault="00915617" w:rsidP="00915617">
    <w:pPr>
      <w:pStyle w:val="Kopfzeile"/>
      <w:jc w:val="right"/>
    </w:pPr>
  </w:p>
  <w:p w14:paraId="1D7DE927" w14:textId="77777777" w:rsidR="00915617" w:rsidRDefault="00915617" w:rsidP="00915617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436"/>
    <w:multiLevelType w:val="hybridMultilevel"/>
    <w:tmpl w:val="A7FE65F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A4"/>
    <w:rsid w:val="00015C4D"/>
    <w:rsid w:val="000228E6"/>
    <w:rsid w:val="000E4963"/>
    <w:rsid w:val="000F5285"/>
    <w:rsid w:val="00111EC1"/>
    <w:rsid w:val="00136231"/>
    <w:rsid w:val="0019317E"/>
    <w:rsid w:val="001A57AC"/>
    <w:rsid w:val="001F5458"/>
    <w:rsid w:val="00234874"/>
    <w:rsid w:val="00264194"/>
    <w:rsid w:val="003A2509"/>
    <w:rsid w:val="00417220"/>
    <w:rsid w:val="00422E33"/>
    <w:rsid w:val="004243A4"/>
    <w:rsid w:val="00425EAC"/>
    <w:rsid w:val="004A4524"/>
    <w:rsid w:val="004A5991"/>
    <w:rsid w:val="004F3CD5"/>
    <w:rsid w:val="0054545A"/>
    <w:rsid w:val="00572C7C"/>
    <w:rsid w:val="00575D98"/>
    <w:rsid w:val="005D63C6"/>
    <w:rsid w:val="00617CEE"/>
    <w:rsid w:val="00634ED1"/>
    <w:rsid w:val="0068503C"/>
    <w:rsid w:val="00694FEF"/>
    <w:rsid w:val="006A0F8A"/>
    <w:rsid w:val="006C2347"/>
    <w:rsid w:val="00705104"/>
    <w:rsid w:val="007A4F00"/>
    <w:rsid w:val="007B2AEC"/>
    <w:rsid w:val="007B603E"/>
    <w:rsid w:val="008F7277"/>
    <w:rsid w:val="00915617"/>
    <w:rsid w:val="00944E7E"/>
    <w:rsid w:val="00952E0C"/>
    <w:rsid w:val="00961F3C"/>
    <w:rsid w:val="0096686B"/>
    <w:rsid w:val="0096791D"/>
    <w:rsid w:val="00973007"/>
    <w:rsid w:val="00974A92"/>
    <w:rsid w:val="00A171F7"/>
    <w:rsid w:val="00A175F6"/>
    <w:rsid w:val="00A2694A"/>
    <w:rsid w:val="00A27309"/>
    <w:rsid w:val="00A310F9"/>
    <w:rsid w:val="00A340FD"/>
    <w:rsid w:val="00A54ECD"/>
    <w:rsid w:val="00B66565"/>
    <w:rsid w:val="00C03801"/>
    <w:rsid w:val="00C24D7C"/>
    <w:rsid w:val="00C65E82"/>
    <w:rsid w:val="00C77272"/>
    <w:rsid w:val="00D47183"/>
    <w:rsid w:val="00D47C34"/>
    <w:rsid w:val="00D83BA0"/>
    <w:rsid w:val="00DD314C"/>
    <w:rsid w:val="00E60F4A"/>
    <w:rsid w:val="00E66279"/>
    <w:rsid w:val="00E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2A571"/>
  <w15:chartTrackingRefBased/>
  <w15:docId w15:val="{4A94BA27-604C-41B8-B537-CC331808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91561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617"/>
  </w:style>
  <w:style w:type="paragraph" w:styleId="Fuzeile">
    <w:name w:val="footer"/>
    <w:basedOn w:val="Standard"/>
    <w:link w:val="FuzeileZchn"/>
    <w:uiPriority w:val="99"/>
    <w:unhideWhenUsed/>
    <w:rsid w:val="0091561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617"/>
  </w:style>
  <w:style w:type="character" w:styleId="Hyperlink">
    <w:name w:val="Hyperlink"/>
    <w:basedOn w:val="Absatz-Standardschriftart"/>
    <w:uiPriority w:val="99"/>
    <w:unhideWhenUsed/>
    <w:rsid w:val="0091561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5617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75D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575D9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C0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WSDT\Dropbox\Wavect\Execution\ProjectManagement\Marketing\Corporate-Identity\07_Documents\Angebot\Angebot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397D-FD75-6F42-B0CE-BC2C5256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C:\Users\WSDT\Dropbox\Wavect\Execution\ProjectManagement\Marketing\Corporate-Identity\07_Documents\Angebot\Angebot_Template.dotx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Daniel G.</cp:lastModifiedBy>
  <cp:revision>47</cp:revision>
  <cp:lastPrinted>2019-08-27T14:27:00Z</cp:lastPrinted>
  <dcterms:created xsi:type="dcterms:W3CDTF">2019-08-14T10:49:00Z</dcterms:created>
  <dcterms:modified xsi:type="dcterms:W3CDTF">2019-08-27T16:14:00Z</dcterms:modified>
</cp:coreProperties>
</file>